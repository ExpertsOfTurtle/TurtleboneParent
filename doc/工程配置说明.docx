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4A" w:rsidRDefault="0007374A" w:rsidP="0007374A">
      <w:pPr>
        <w:rPr>
          <w:lang w:eastAsia="zh-CN"/>
        </w:rPr>
      </w:pPr>
    </w:p>
    <w:p w:rsidR="00FB7AD3" w:rsidRDefault="00FB7AD3" w:rsidP="00FB7AD3">
      <w:pPr>
        <w:pStyle w:val="1"/>
        <w:rPr>
          <w:lang w:eastAsia="zh-CN"/>
        </w:rPr>
      </w:pPr>
      <w:r>
        <w:rPr>
          <w:caps/>
        </w:rPr>
        <w:t>Turtlebone</w:t>
      </w:r>
      <w:r>
        <w:rPr>
          <w:rFonts w:hint="eastAsia"/>
          <w:caps/>
          <w:lang w:eastAsia="zh-CN"/>
        </w:rPr>
        <w:t>-Parent</w:t>
      </w:r>
      <w:r>
        <w:rPr>
          <w:rFonts w:hint="eastAsia"/>
          <w:lang w:eastAsia="zh-CN"/>
        </w:rPr>
        <w:t>配置</w:t>
      </w:r>
    </w:p>
    <w:p w:rsidR="004E33F2" w:rsidRDefault="004E33F2" w:rsidP="004E33F2">
      <w:pPr>
        <w:rPr>
          <w:lang w:eastAsia="zh-CN"/>
        </w:rPr>
      </w:pPr>
    </w:p>
    <w:p w:rsidR="0007374A" w:rsidRDefault="0007374A">
      <w:pPr>
        <w:spacing w:line="276" w:lineRule="auto"/>
        <w:rPr>
          <w:lang w:eastAsia="zh-CN"/>
        </w:rPr>
      </w:pPr>
      <w:r>
        <w:rPr>
          <w:lang w:eastAsia="zh-CN"/>
        </w:rPr>
        <w:br w:type="page"/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工程关系图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BADB662" wp14:editId="523AB873">
            <wp:extent cx="6187440" cy="407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工程</w:t>
      </w:r>
      <w:r>
        <w:rPr>
          <w:rFonts w:hint="eastAsia"/>
          <w:lang w:eastAsia="zh-CN"/>
        </w:rPr>
        <w:t>GIT</w:t>
      </w:r>
    </w:p>
    <w:p w:rsidR="0007374A" w:rsidRDefault="000B14E2" w:rsidP="0007374A">
      <w:pPr>
        <w:rPr>
          <w:lang w:eastAsia="zh-CN"/>
        </w:rPr>
      </w:pPr>
      <w:hyperlink r:id="rId8" w:history="1">
        <w:r w:rsidR="0007374A" w:rsidRPr="0040680E">
          <w:rPr>
            <w:rStyle w:val="afd"/>
            <w:lang w:eastAsia="zh-CN"/>
          </w:rPr>
          <w:t>git@github.com:ExpertsOfTurtle/TurtleboneParent.git</w:t>
        </w:r>
      </w:hyperlink>
    </w:p>
    <w:p w:rsidR="0007374A" w:rsidRDefault="0007374A" w:rsidP="0007374A">
      <w:pPr>
        <w:pStyle w:val="2"/>
        <w:rPr>
          <w:lang w:eastAsia="zh-CN"/>
        </w:rPr>
      </w:pPr>
      <w:r>
        <w:rPr>
          <w:rFonts w:hint="eastAsia"/>
          <w:lang w:eastAsia="zh-CN"/>
        </w:rPr>
        <w:t>配置方向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pom</w:t>
      </w:r>
      <w:r>
        <w:rPr>
          <w:lang w:eastAsia="zh-CN"/>
        </w:rPr>
        <w:t xml:space="preserve">.xml – </w:t>
      </w:r>
      <w:r>
        <w:rPr>
          <w:rFonts w:hint="eastAsia"/>
          <w:lang w:eastAsia="zh-CN"/>
        </w:rPr>
        <w:t>为了在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中执行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package</w:t>
      </w:r>
      <w:r>
        <w:rPr>
          <w:rFonts w:hint="eastAsia"/>
          <w:lang w:eastAsia="zh-CN"/>
        </w:rPr>
        <w:t>打包成</w:t>
      </w:r>
      <w:r>
        <w:rPr>
          <w:rFonts w:hint="eastAsia"/>
          <w:lang w:eastAsia="zh-CN"/>
        </w:rPr>
        <w:t>jar</w:t>
      </w:r>
    </w:p>
    <w:p w:rsidR="0007374A" w:rsidRDefault="0007374A" w:rsidP="0007374A">
      <w:pPr>
        <w:rPr>
          <w:lang w:eastAsia="zh-CN"/>
        </w:rPr>
      </w:pPr>
      <w:r>
        <w:rPr>
          <w:rFonts w:hint="eastAsia"/>
          <w:lang w:eastAsia="zh-CN"/>
        </w:rPr>
        <w:t>配置工程依赖关系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为了在</w:t>
      </w:r>
      <w:r>
        <w:rPr>
          <w:rFonts w:hint="eastAsia"/>
          <w:lang w:eastAsia="zh-CN"/>
        </w:rPr>
        <w:t>eclipse</w:t>
      </w:r>
      <w:r>
        <w:rPr>
          <w:rFonts w:hint="eastAsia"/>
          <w:lang w:eastAsia="zh-CN"/>
        </w:rPr>
        <w:t>中编译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执行成功</w:t>
      </w:r>
    </w:p>
    <w:p w:rsidR="00893ECA" w:rsidRPr="006B1311" w:rsidRDefault="00893ECA" w:rsidP="0007374A">
      <w:pPr>
        <w:rPr>
          <w:b/>
          <w:color w:val="FF0000"/>
          <w:lang w:eastAsia="zh-CN"/>
        </w:rPr>
      </w:pPr>
      <w:r w:rsidRPr="006B1311">
        <w:rPr>
          <w:rFonts w:hint="eastAsia"/>
          <w:b/>
          <w:color w:val="FF0000"/>
          <w:highlight w:val="yellow"/>
          <w:lang w:eastAsia="zh-CN"/>
        </w:rPr>
        <w:t>配置步骤：</w:t>
      </w:r>
    </w:p>
    <w:p w:rsidR="00893ECA" w:rsidRDefault="00FB7DD2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</w:t>
      </w:r>
      <w:r w:rsidR="00893ECA">
        <w:rPr>
          <w:rFonts w:hint="eastAsia"/>
          <w:lang w:eastAsia="zh-CN"/>
        </w:rPr>
        <w:t>依赖</w:t>
      </w:r>
      <w:proofErr w:type="spellStart"/>
      <w:r w:rsidR="00893ECA">
        <w:rPr>
          <w:rFonts w:hint="eastAsia"/>
          <w:lang w:eastAsia="zh-CN"/>
        </w:rPr>
        <w:t>T</w:t>
      </w:r>
      <w:r w:rsidR="00893ECA">
        <w:rPr>
          <w:lang w:eastAsia="zh-CN"/>
        </w:rPr>
        <w:t>urtleboneCore</w:t>
      </w:r>
      <w:proofErr w:type="spellEnd"/>
      <w:r w:rsidR="00893ECA">
        <w:rPr>
          <w:rFonts w:hint="eastAsia"/>
          <w:lang w:eastAsia="zh-CN"/>
        </w:rPr>
        <w:t>和</w:t>
      </w:r>
      <w:proofErr w:type="spellStart"/>
      <w:r w:rsidR="00893ECA">
        <w:rPr>
          <w:rFonts w:hint="eastAsia"/>
          <w:lang w:eastAsia="zh-CN"/>
        </w:rPr>
        <w:t>Turtlebone</w:t>
      </w:r>
      <w:r w:rsidR="00893ECA">
        <w:rPr>
          <w:lang w:eastAsia="zh-CN"/>
        </w:rPr>
        <w:t>XXX</w:t>
      </w:r>
      <w:r w:rsidR="00893ECA">
        <w:rPr>
          <w:rFonts w:hint="eastAsia"/>
          <w:lang w:eastAsia="zh-CN"/>
        </w:rPr>
        <w:t>-api</w:t>
      </w:r>
      <w:proofErr w:type="spellEnd"/>
    </w:p>
    <w:p w:rsidR="00893ECA" w:rsidRDefault="00893ECA" w:rsidP="0007374A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Turtlebone</w:t>
      </w:r>
      <w:r>
        <w:rPr>
          <w:lang w:eastAsia="zh-CN"/>
        </w:rPr>
        <w:t>XXX</w:t>
      </w:r>
      <w:proofErr w:type="spellEnd"/>
      <w:r>
        <w:rPr>
          <w:rFonts w:hint="eastAsia"/>
          <w:lang w:eastAsia="zh-CN"/>
        </w:rPr>
        <w:t>工程的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设置中，</w:t>
      </w:r>
      <w:r>
        <w:rPr>
          <w:rFonts w:hint="eastAsia"/>
          <w:lang w:eastAsia="zh-CN"/>
        </w:rPr>
        <w:t>Link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指向</w:t>
      </w:r>
      <w:proofErr w:type="spellStart"/>
      <w:r w:rsidRPr="00EE500C">
        <w:rPr>
          <w:b/>
          <w:lang w:eastAsia="zh-CN"/>
        </w:rPr>
        <w:t>TurtleboneCore</w:t>
      </w:r>
      <w:proofErr w:type="spellEnd"/>
      <w:r w:rsidRPr="00EE500C">
        <w:rPr>
          <w:b/>
          <w:lang w:eastAsia="zh-CN"/>
        </w:rPr>
        <w:t>\</w:t>
      </w:r>
      <w:proofErr w:type="spellStart"/>
      <w:r w:rsidRPr="00EE500C">
        <w:rPr>
          <w:b/>
          <w:lang w:eastAsia="zh-CN"/>
        </w:rPr>
        <w:t>src</w:t>
      </w:r>
      <w:proofErr w:type="spellEnd"/>
      <w:r w:rsidRPr="00EE500C">
        <w:rPr>
          <w:b/>
          <w:lang w:eastAsia="zh-CN"/>
        </w:rPr>
        <w:t>\main\</w:t>
      </w:r>
      <w:proofErr w:type="spellStart"/>
      <w:r w:rsidRPr="00EE500C">
        <w:rPr>
          <w:b/>
          <w:lang w:eastAsia="zh-CN"/>
        </w:rPr>
        <w:t>webapp</w:t>
      </w:r>
      <w:proofErr w:type="spellEnd"/>
      <w:r w:rsidR="00EE500C">
        <w:rPr>
          <w:rFonts w:hint="eastAsia"/>
          <w:lang w:eastAsia="zh-CN"/>
        </w:rPr>
        <w:t>和</w:t>
      </w:r>
      <w:proofErr w:type="spellStart"/>
      <w:r w:rsidR="00EE500C" w:rsidRPr="00EE500C">
        <w:rPr>
          <w:b/>
          <w:lang w:eastAsia="zh-CN"/>
        </w:rPr>
        <w:t>TurtleboneCore</w:t>
      </w:r>
      <w:proofErr w:type="spellEnd"/>
      <w:r w:rsidR="00EE500C" w:rsidRPr="00EE500C">
        <w:rPr>
          <w:b/>
          <w:lang w:eastAsia="zh-CN"/>
        </w:rPr>
        <w:t>\</w:t>
      </w:r>
      <w:proofErr w:type="spellStart"/>
      <w:r w:rsidR="00EE500C" w:rsidRPr="00EE500C">
        <w:rPr>
          <w:b/>
          <w:lang w:eastAsia="zh-CN"/>
        </w:rPr>
        <w:t>src</w:t>
      </w:r>
      <w:proofErr w:type="spellEnd"/>
      <w:r w:rsidR="00EE500C" w:rsidRPr="00EE500C">
        <w:rPr>
          <w:b/>
          <w:lang w:eastAsia="zh-CN"/>
        </w:rPr>
        <w:t>\main\resources</w:t>
      </w:r>
      <w:r>
        <w:rPr>
          <w:rFonts w:hint="eastAsia"/>
          <w:lang w:eastAsia="zh-CN"/>
        </w:rPr>
        <w:t>，如下图：</w:t>
      </w:r>
    </w:p>
    <w:p w:rsidR="00304F58" w:rsidRDefault="00893EC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9E33286" wp14:editId="3C828B90">
            <wp:extent cx="3901440" cy="2508898"/>
            <wp:effectExtent l="0" t="0" r="381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734" cy="253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>urtleboneCore</w:t>
      </w:r>
      <w:proofErr w:type="spellEnd"/>
      <w:r>
        <w:rPr>
          <w:rFonts w:hint="eastAsia"/>
          <w:lang w:eastAsia="zh-CN"/>
        </w:rPr>
        <w:t>工程</w:t>
      </w:r>
    </w:p>
    <w:p w:rsidR="0007374A" w:rsidRDefault="0007374A" w:rsidP="0097056F">
      <w:pPr>
        <w:pStyle w:val="3"/>
        <w:rPr>
          <w:lang w:eastAsia="zh-CN"/>
        </w:rPr>
      </w:pPr>
      <w:r>
        <w:rPr>
          <w:lang w:eastAsia="zh-CN"/>
        </w:rPr>
        <w:t>pom.xml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304F58" w:rsidRDefault="00304F58" w:rsidP="0097056F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4F58" w:rsidRPr="0007374A" w:rsidRDefault="00304F58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434E049B" wp14:editId="753FBE84">
            <wp:extent cx="6189345" cy="195389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4B" w:rsidRDefault="002C6F79" w:rsidP="003038B3">
      <w:pPr>
        <w:pStyle w:val="2"/>
        <w:rPr>
          <w:lang w:eastAsia="zh-CN"/>
        </w:rPr>
      </w:pPr>
      <w:proofErr w:type="spellStart"/>
      <w:r>
        <w:rPr>
          <w:rFonts w:hint="eastAsia"/>
          <w:lang w:eastAsia="zh-CN"/>
        </w:rPr>
        <w:t>Turtle</w:t>
      </w:r>
      <w:r>
        <w:rPr>
          <w:lang w:eastAsia="zh-CN"/>
        </w:rPr>
        <w:t>boneHome</w:t>
      </w:r>
      <w:proofErr w:type="spellEnd"/>
      <w:r>
        <w:rPr>
          <w:rFonts w:hint="eastAsia"/>
          <w:lang w:eastAsia="zh-CN"/>
        </w:rPr>
        <w:t>工程</w:t>
      </w:r>
    </w:p>
    <w:p w:rsidR="009114EB" w:rsidRPr="009114EB" w:rsidRDefault="009114EB" w:rsidP="009114EB">
      <w:pPr>
        <w:rPr>
          <w:lang w:eastAsia="zh-CN"/>
        </w:rPr>
      </w:pPr>
      <w:r>
        <w:rPr>
          <w:rFonts w:hint="eastAsia"/>
          <w:lang w:eastAsia="zh-CN"/>
        </w:rPr>
        <w:t>主页所在的工程，没有实质内容</w:t>
      </w:r>
    </w:p>
    <w:p w:rsidR="00C35D4B" w:rsidRDefault="00C35D4B" w:rsidP="00C35D4B">
      <w:pPr>
        <w:pStyle w:val="3"/>
        <w:rPr>
          <w:lang w:eastAsia="zh-CN"/>
        </w:rPr>
      </w:pPr>
      <w:r>
        <w:rPr>
          <w:lang w:eastAsia="zh-CN"/>
        </w:rPr>
        <w:t>Eclipse</w:t>
      </w:r>
    </w:p>
    <w:p w:rsidR="003038B3" w:rsidRPr="003038B3" w:rsidRDefault="003038B3" w:rsidP="003038B3">
      <w:pPr>
        <w:rPr>
          <w:lang w:eastAsia="zh-CN"/>
        </w:rPr>
      </w:pPr>
      <w:r>
        <w:rPr>
          <w:noProof/>
        </w:rPr>
        <w:drawing>
          <wp:inline distT="0" distB="0" distL="0" distR="0" wp14:anchorId="041D91AE" wp14:editId="39D66070">
            <wp:extent cx="6189345" cy="2380615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07374A">
      <w:pPr>
        <w:pStyle w:val="2"/>
        <w:rPr>
          <w:lang w:eastAsia="zh-CN"/>
        </w:rPr>
      </w:pPr>
      <w:proofErr w:type="spellStart"/>
      <w:r w:rsidRPr="004E33F2">
        <w:rPr>
          <w:lang w:eastAsia="zh-CN"/>
        </w:rPr>
        <w:t>TurtleboneAuth</w:t>
      </w:r>
      <w:proofErr w:type="spellEnd"/>
      <w:r>
        <w:rPr>
          <w:rFonts w:hint="eastAsia"/>
          <w:lang w:eastAsia="zh-CN"/>
        </w:rPr>
        <w:t>工程</w:t>
      </w:r>
    </w:p>
    <w:p w:rsidR="006B430C" w:rsidRPr="006B430C" w:rsidRDefault="006B430C" w:rsidP="006B430C">
      <w:pPr>
        <w:rPr>
          <w:lang w:eastAsia="zh-CN"/>
        </w:rPr>
      </w:pPr>
      <w:r>
        <w:rPr>
          <w:rFonts w:hint="eastAsia"/>
          <w:lang w:eastAsia="zh-CN"/>
        </w:rPr>
        <w:t>安全</w:t>
      </w:r>
      <w:r w:rsidR="00376D0E">
        <w:rPr>
          <w:rFonts w:hint="eastAsia"/>
          <w:lang w:eastAsia="zh-CN"/>
        </w:rPr>
        <w:t>相关</w:t>
      </w:r>
    </w:p>
    <w:p w:rsidR="003A7D72" w:rsidRDefault="003A7D72" w:rsidP="003A7D72">
      <w:pPr>
        <w:rPr>
          <w:lang w:eastAsia="zh-CN"/>
        </w:rPr>
      </w:pPr>
      <w:r>
        <w:rPr>
          <w:rFonts w:hint="eastAsia"/>
          <w:lang w:eastAsia="zh-CN"/>
        </w:rPr>
        <w:t>提供了</w:t>
      </w:r>
      <w:r>
        <w:rPr>
          <w:rFonts w:hint="eastAsia"/>
          <w:lang w:eastAsia="zh-CN"/>
        </w:rPr>
        <w:t>token</w:t>
      </w:r>
      <w:r>
        <w:rPr>
          <w:rFonts w:hint="eastAsia"/>
          <w:lang w:eastAsia="zh-CN"/>
        </w:rPr>
        <w:t>的创建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校验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更新接口给</w:t>
      </w:r>
      <w:proofErr w:type="spellStart"/>
      <w:r>
        <w:rPr>
          <w:rFonts w:hint="eastAsia"/>
          <w:lang w:eastAsia="zh-CN"/>
        </w:rPr>
        <w:t>TurtleboneCore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Filter</w:t>
      </w:r>
      <w:r>
        <w:rPr>
          <w:rFonts w:hint="eastAsia"/>
          <w:lang w:eastAsia="zh-CN"/>
        </w:rPr>
        <w:t>中使用。</w:t>
      </w:r>
    </w:p>
    <w:p w:rsidR="00376D0E" w:rsidRPr="003A7D72" w:rsidRDefault="00376D0E" w:rsidP="003A7D72">
      <w:pPr>
        <w:rPr>
          <w:lang w:eastAsia="zh-CN"/>
        </w:rPr>
      </w:pPr>
      <w:r>
        <w:rPr>
          <w:rFonts w:hint="eastAsia"/>
          <w:lang w:eastAsia="zh-CN"/>
        </w:rPr>
        <w:t>登陆页面</w:t>
      </w:r>
    </w:p>
    <w:p w:rsidR="0007374A" w:rsidRDefault="0007374A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pom</w:t>
      </w:r>
      <w:r>
        <w:rPr>
          <w:lang w:eastAsia="zh-CN"/>
        </w:rPr>
        <w:t>.xml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TurtleboneAuth-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7374A" w:rsidRDefault="0007374A" w:rsidP="0007374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7374A" w:rsidRDefault="00304F58" w:rsidP="00587376">
      <w:pPr>
        <w:pStyle w:val="3"/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clipse</w:t>
      </w:r>
    </w:p>
    <w:p w:rsidR="00304F58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2C97D09B" wp14:editId="528F66D0">
            <wp:extent cx="6189345" cy="1918970"/>
            <wp:effectExtent l="0" t="0" r="190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Default="00597F8B" w:rsidP="0007374A">
      <w:pPr>
        <w:rPr>
          <w:lang w:eastAsia="zh-CN"/>
        </w:rPr>
      </w:pPr>
    </w:p>
    <w:p w:rsidR="00307CD9" w:rsidRDefault="00307CD9" w:rsidP="0007374A">
      <w:pPr>
        <w:rPr>
          <w:lang w:eastAsia="zh-CN"/>
        </w:rPr>
      </w:pPr>
      <w:r>
        <w:rPr>
          <w:noProof/>
        </w:rPr>
        <w:drawing>
          <wp:inline distT="0" distB="0" distL="0" distR="0" wp14:anchorId="0A369F24" wp14:editId="525230CD">
            <wp:extent cx="6189345" cy="240347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08" w:rsidRPr="00CE4E08" w:rsidRDefault="0008503F" w:rsidP="000C3B19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TurtleboneContract</w:t>
      </w:r>
      <w:proofErr w:type="spellEnd"/>
      <w:r w:rsidR="00D12C78">
        <w:rPr>
          <w:rFonts w:hint="eastAsia"/>
          <w:lang w:eastAsia="zh-CN"/>
        </w:rPr>
        <w:t>工程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TurtleboneContract-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08503F" w:rsidRPr="0008503F" w:rsidRDefault="0008503F" w:rsidP="0008503F">
      <w:pPr>
        <w:rPr>
          <w:lang w:eastAsia="zh-CN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08503F" w:rsidRDefault="0008503F" w:rsidP="0008503F">
      <w:pPr>
        <w:pStyle w:val="3"/>
        <w:rPr>
          <w:lang w:eastAsia="zh-CN"/>
        </w:rPr>
      </w:pPr>
      <w:r>
        <w:rPr>
          <w:lang w:eastAsia="zh-CN"/>
        </w:rPr>
        <w:lastRenderedPageBreak/>
        <w:t>Eclipse</w:t>
      </w:r>
    </w:p>
    <w:p w:rsidR="00251116" w:rsidRDefault="00251116" w:rsidP="00251116">
      <w:pPr>
        <w:rPr>
          <w:lang w:eastAsia="zh-CN"/>
        </w:rPr>
      </w:pPr>
      <w:r>
        <w:rPr>
          <w:noProof/>
        </w:rPr>
        <w:drawing>
          <wp:inline distT="0" distB="0" distL="0" distR="0" wp14:anchorId="38955CA0" wp14:editId="08064941">
            <wp:extent cx="6189345" cy="158750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8B" w:rsidRPr="00251116" w:rsidRDefault="00597F8B" w:rsidP="00251116">
      <w:pPr>
        <w:rPr>
          <w:lang w:eastAsia="zh-CN"/>
        </w:rPr>
      </w:pPr>
    </w:p>
    <w:p w:rsidR="0008503F" w:rsidRDefault="0008503F" w:rsidP="0007374A">
      <w:pPr>
        <w:rPr>
          <w:lang w:eastAsia="zh-CN"/>
        </w:rPr>
      </w:pPr>
      <w:bookmarkStart w:id="0" w:name="_GoBack"/>
      <w:bookmarkEnd w:id="0"/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t>Turtlebone</w:t>
      </w:r>
      <w:r>
        <w:rPr>
          <w:rFonts w:hint="eastAsia"/>
          <w:lang w:eastAsia="zh-CN"/>
        </w:rPr>
        <w:t>Task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1B20A4" w:rsidRDefault="001B20A4" w:rsidP="001B20A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1B20A4" w:rsidRPr="001B20A4" w:rsidRDefault="001B20A4" w:rsidP="00D14A5D">
      <w:pPr>
        <w:widowControl w:val="0"/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8701A7" w:rsidRDefault="00C421A1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458FA5DA" wp14:editId="7F6DE6CE">
            <wp:extent cx="6189345" cy="171831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5F" w:rsidRDefault="00920E5F" w:rsidP="0007374A">
      <w:pPr>
        <w:spacing w:line="276" w:lineRule="auto"/>
        <w:rPr>
          <w:lang w:eastAsia="zh-CN"/>
        </w:rPr>
      </w:pPr>
    </w:p>
    <w:p w:rsidR="00920E5F" w:rsidRDefault="00920E5F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7997C671" wp14:editId="5EF8DC2D">
            <wp:extent cx="6189345" cy="2073275"/>
            <wp:effectExtent l="0" t="0" r="190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A7" w:rsidRDefault="008701A7" w:rsidP="008701A7">
      <w:pPr>
        <w:pStyle w:val="2"/>
        <w:rPr>
          <w:lang w:eastAsia="zh-CN"/>
        </w:rPr>
      </w:pPr>
      <w:proofErr w:type="spellStart"/>
      <w:r w:rsidRPr="0008503F">
        <w:rPr>
          <w:lang w:eastAsia="zh-CN"/>
        </w:rPr>
        <w:lastRenderedPageBreak/>
        <w:t>Turtlebone</w:t>
      </w:r>
      <w:r>
        <w:rPr>
          <w:rFonts w:hint="eastAsia"/>
          <w:lang w:eastAsia="zh-CN"/>
        </w:rPr>
        <w:t>Dream</w:t>
      </w:r>
      <w:proofErr w:type="spellEnd"/>
      <w:r w:rsidR="00D12C78">
        <w:rPr>
          <w:rFonts w:hint="eastAsia"/>
          <w:lang w:eastAsia="zh-CN"/>
        </w:rPr>
        <w:t>工程</w:t>
      </w:r>
    </w:p>
    <w:p w:rsidR="008701A7" w:rsidRDefault="008701A7" w:rsidP="008701A7">
      <w:pPr>
        <w:pStyle w:val="3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om.xml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TurtleboneCore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com.turtlebone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groupId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TurtleboneTask-</w:t>
      </w:r>
      <w:r>
        <w:rPr>
          <w:rFonts w:ascii="Consolas" w:hAnsi="Consolas" w:cs="Consolas"/>
          <w:color w:val="000000"/>
          <w:u w:val="single"/>
        </w:rPr>
        <w:t>api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:rsidR="00CB537F" w:rsidRDefault="00CB537F" w:rsidP="00CB53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:rsidR="00CB537F" w:rsidRPr="00CB537F" w:rsidRDefault="00CB537F" w:rsidP="00CB537F">
      <w:pPr>
        <w:rPr>
          <w:lang w:eastAsia="zh-CN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:rsidR="008701A7" w:rsidRDefault="008701A7" w:rsidP="008701A7">
      <w:pPr>
        <w:pStyle w:val="3"/>
        <w:rPr>
          <w:lang w:eastAsia="zh-CN"/>
        </w:rPr>
      </w:pPr>
      <w:r>
        <w:rPr>
          <w:rFonts w:hint="eastAsia"/>
          <w:lang w:eastAsia="zh-CN"/>
        </w:rPr>
        <w:t>Eclipse</w:t>
      </w:r>
    </w:p>
    <w:p w:rsidR="00757EEF" w:rsidRDefault="00757EEF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2232F7EF" wp14:editId="4031CF42">
            <wp:extent cx="6189345" cy="1614170"/>
            <wp:effectExtent l="0" t="0" r="190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EF" w:rsidRDefault="00757EEF" w:rsidP="00757EEF">
      <w:pPr>
        <w:rPr>
          <w:lang w:eastAsia="zh-CN"/>
        </w:rPr>
      </w:pPr>
    </w:p>
    <w:p w:rsidR="00757EEF" w:rsidRPr="00757EEF" w:rsidRDefault="000355F5" w:rsidP="00757EEF">
      <w:pPr>
        <w:rPr>
          <w:lang w:eastAsia="zh-CN"/>
        </w:rPr>
      </w:pPr>
      <w:r>
        <w:rPr>
          <w:noProof/>
        </w:rPr>
        <w:drawing>
          <wp:inline distT="0" distB="0" distL="0" distR="0" wp14:anchorId="0D9A0BD0" wp14:editId="4DBF88A7">
            <wp:extent cx="6189345" cy="22104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4A" w:rsidRDefault="0007374A" w:rsidP="00D84F7C">
      <w:pPr>
        <w:pStyle w:val="2"/>
        <w:rPr>
          <w:lang w:eastAsia="zh-CN"/>
        </w:rPr>
      </w:pPr>
      <w:r>
        <w:rPr>
          <w:lang w:eastAsia="zh-CN"/>
        </w:rPr>
        <w:br w:type="page"/>
      </w:r>
      <w:r w:rsidR="00D84F7C">
        <w:rPr>
          <w:rFonts w:hint="eastAsia"/>
          <w:lang w:eastAsia="zh-CN"/>
        </w:rPr>
        <w:lastRenderedPageBreak/>
        <w:t>打包</w:t>
      </w:r>
    </w:p>
    <w:p w:rsidR="00D84F7C" w:rsidRDefault="00D84F7C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进入</w:t>
      </w:r>
      <w:proofErr w:type="spellStart"/>
      <w:r w:rsidRPr="00D84F7C">
        <w:rPr>
          <w:lang w:eastAsia="zh-CN"/>
        </w:rPr>
        <w:t>TurtleboneParent</w:t>
      </w:r>
      <w:proofErr w:type="spellEnd"/>
      <w:r>
        <w:rPr>
          <w:rFonts w:hint="eastAsia"/>
          <w:lang w:eastAsia="zh-CN"/>
        </w:rPr>
        <w:t>目录，执行命令</w:t>
      </w:r>
      <w:proofErr w:type="spellStart"/>
      <w:r>
        <w:rPr>
          <w:rFonts w:hint="eastAsia"/>
          <w:lang w:eastAsia="zh-CN"/>
        </w:rPr>
        <w:t>mvn</w:t>
      </w:r>
      <w:proofErr w:type="spellEnd"/>
      <w:r>
        <w:rPr>
          <w:lang w:eastAsia="zh-CN"/>
        </w:rPr>
        <w:t xml:space="preserve"> package</w:t>
      </w:r>
    </w:p>
    <w:p w:rsidR="00D84F7C" w:rsidRDefault="00FF23FA" w:rsidP="0007374A">
      <w:pPr>
        <w:spacing w:line="276" w:lineRule="auto"/>
        <w:rPr>
          <w:lang w:eastAsia="zh-CN"/>
        </w:rPr>
      </w:pPr>
      <w:r>
        <w:rPr>
          <w:rFonts w:hint="eastAsia"/>
          <w:lang w:eastAsia="zh-CN"/>
        </w:rPr>
        <w:t>成功</w:t>
      </w:r>
      <w:r w:rsidR="00855BCF">
        <w:rPr>
          <w:rFonts w:hint="eastAsia"/>
          <w:lang w:eastAsia="zh-CN"/>
        </w:rPr>
        <w:t>后</w:t>
      </w:r>
      <w:r w:rsidR="00CC4559">
        <w:rPr>
          <w:rFonts w:hint="eastAsia"/>
          <w:lang w:eastAsia="zh-CN"/>
        </w:rPr>
        <w:t>每一个</w:t>
      </w:r>
      <w:proofErr w:type="spellStart"/>
      <w:r w:rsidR="00CC4559">
        <w:rPr>
          <w:rFonts w:hint="eastAsia"/>
          <w:lang w:eastAsia="zh-CN"/>
        </w:rPr>
        <w:t>TurtleboneXXX</w:t>
      </w:r>
      <w:proofErr w:type="spellEnd"/>
      <w:r w:rsidR="00CC4559">
        <w:rPr>
          <w:rFonts w:hint="eastAsia"/>
          <w:lang w:eastAsia="zh-CN"/>
        </w:rPr>
        <w:t>工程都会生成一个</w:t>
      </w:r>
      <w:r w:rsidR="00CC4559">
        <w:rPr>
          <w:rFonts w:hint="eastAsia"/>
          <w:lang w:eastAsia="zh-CN"/>
        </w:rPr>
        <w:t>jar</w:t>
      </w:r>
      <w:r w:rsidR="00CC455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如图：</w:t>
      </w:r>
    </w:p>
    <w:p w:rsidR="00FF23FA" w:rsidRDefault="00FF23FA" w:rsidP="0007374A">
      <w:pPr>
        <w:spacing w:line="276" w:lineRule="auto"/>
        <w:rPr>
          <w:lang w:eastAsia="zh-CN"/>
        </w:rPr>
      </w:pPr>
      <w:r>
        <w:rPr>
          <w:noProof/>
        </w:rPr>
        <w:drawing>
          <wp:inline distT="0" distB="0" distL="0" distR="0" wp14:anchorId="25190CB1" wp14:editId="530A2F29">
            <wp:extent cx="6189345" cy="320802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FA" w:rsidRDefault="00FF23FA" w:rsidP="0007374A">
      <w:pPr>
        <w:spacing w:line="276" w:lineRule="auto"/>
        <w:rPr>
          <w:lang w:eastAsia="zh-CN"/>
        </w:rPr>
      </w:pPr>
    </w:p>
    <w:p w:rsidR="00FF23FA" w:rsidRDefault="00CB512B" w:rsidP="00CB512B">
      <w:pPr>
        <w:pStyle w:val="2"/>
        <w:rPr>
          <w:lang w:eastAsia="zh-CN"/>
        </w:rPr>
      </w:pPr>
      <w:r>
        <w:rPr>
          <w:rFonts w:hint="eastAsia"/>
          <w:lang w:eastAsia="zh-CN"/>
        </w:rPr>
        <w:t>执行</w:t>
      </w:r>
    </w:p>
    <w:p w:rsidR="00CB512B" w:rsidRDefault="007A671C" w:rsidP="0007374A">
      <w:pPr>
        <w:spacing w:line="276" w:lineRule="auto"/>
        <w:rPr>
          <w:lang w:eastAsia="zh-CN"/>
        </w:rPr>
      </w:pPr>
      <w:r w:rsidRPr="007A671C">
        <w:rPr>
          <w:lang w:eastAsia="zh-CN"/>
        </w:rPr>
        <w:t>java -jar -</w:t>
      </w:r>
      <w:proofErr w:type="spellStart"/>
      <w:proofErr w:type="gramStart"/>
      <w:r w:rsidRPr="007A671C">
        <w:rPr>
          <w:lang w:eastAsia="zh-CN"/>
        </w:rPr>
        <w:t>Dspring.profiles.active</w:t>
      </w:r>
      <w:proofErr w:type="spellEnd"/>
      <w:proofErr w:type="gramEnd"/>
      <w:r w:rsidRPr="007A671C">
        <w:rPr>
          <w:lang w:eastAsia="zh-CN"/>
        </w:rPr>
        <w:t>=prod</w:t>
      </w:r>
      <w:r>
        <w:rPr>
          <w:lang w:eastAsia="zh-CN"/>
        </w:rPr>
        <w:t xml:space="preserve"> xxx.jar</w:t>
      </w:r>
    </w:p>
    <w:sectPr w:rsidR="00CB512B" w:rsidSect="004C25F8">
      <w:footerReference w:type="default" r:id="rId2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4E2" w:rsidRDefault="000B14E2">
      <w:pPr>
        <w:spacing w:after="0" w:line="240" w:lineRule="auto"/>
      </w:pPr>
      <w:r>
        <w:separator/>
      </w:r>
    </w:p>
  </w:endnote>
  <w:endnote w:type="continuationSeparator" w:id="0">
    <w:p w:rsidR="000B14E2" w:rsidRDefault="000B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12B" w:rsidRDefault="00EF67C7">
    <w:pPr>
      <w:pStyle w:val="afb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a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a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56701A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56701A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E431838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0734E5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05696C9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4E2" w:rsidRDefault="000B14E2">
      <w:pPr>
        <w:spacing w:after="0" w:line="240" w:lineRule="auto"/>
      </w:pPr>
      <w:r>
        <w:separator/>
      </w:r>
    </w:p>
  </w:footnote>
  <w:footnote w:type="continuationSeparator" w:id="0">
    <w:p w:rsidR="000B14E2" w:rsidRDefault="000B1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F2"/>
    <w:rsid w:val="00023007"/>
    <w:rsid w:val="000355F5"/>
    <w:rsid w:val="0007374A"/>
    <w:rsid w:val="00075F8B"/>
    <w:rsid w:val="0008503F"/>
    <w:rsid w:val="000B14E2"/>
    <w:rsid w:val="000C3B19"/>
    <w:rsid w:val="000C7971"/>
    <w:rsid w:val="000D2D42"/>
    <w:rsid w:val="000E1C51"/>
    <w:rsid w:val="00135CD2"/>
    <w:rsid w:val="00163B80"/>
    <w:rsid w:val="001B20A4"/>
    <w:rsid w:val="001C18C2"/>
    <w:rsid w:val="00251116"/>
    <w:rsid w:val="00274F62"/>
    <w:rsid w:val="00280F4B"/>
    <w:rsid w:val="002B2691"/>
    <w:rsid w:val="002C4ADF"/>
    <w:rsid w:val="002C6F79"/>
    <w:rsid w:val="003038B3"/>
    <w:rsid w:val="00304F58"/>
    <w:rsid w:val="00307CD9"/>
    <w:rsid w:val="003621F9"/>
    <w:rsid w:val="00376D0E"/>
    <w:rsid w:val="00376D6B"/>
    <w:rsid w:val="003A7D72"/>
    <w:rsid w:val="004120DD"/>
    <w:rsid w:val="004178BB"/>
    <w:rsid w:val="004C25F8"/>
    <w:rsid w:val="004E33F2"/>
    <w:rsid w:val="004E491D"/>
    <w:rsid w:val="0056701A"/>
    <w:rsid w:val="00587376"/>
    <w:rsid w:val="00597F8B"/>
    <w:rsid w:val="005B59C4"/>
    <w:rsid w:val="005F17D7"/>
    <w:rsid w:val="006A7CB5"/>
    <w:rsid w:val="006B0D43"/>
    <w:rsid w:val="006B1311"/>
    <w:rsid w:val="006B212B"/>
    <w:rsid w:val="006B430C"/>
    <w:rsid w:val="006E04AB"/>
    <w:rsid w:val="006F1C5A"/>
    <w:rsid w:val="00757EEF"/>
    <w:rsid w:val="00762505"/>
    <w:rsid w:val="007A1646"/>
    <w:rsid w:val="007A29F3"/>
    <w:rsid w:val="007A671C"/>
    <w:rsid w:val="007B518C"/>
    <w:rsid w:val="007D537E"/>
    <w:rsid w:val="008551F4"/>
    <w:rsid w:val="00855BCF"/>
    <w:rsid w:val="00856EEF"/>
    <w:rsid w:val="00867152"/>
    <w:rsid w:val="008701A7"/>
    <w:rsid w:val="00893ECA"/>
    <w:rsid w:val="008A6B3C"/>
    <w:rsid w:val="008B606F"/>
    <w:rsid w:val="009114EB"/>
    <w:rsid w:val="00920E5F"/>
    <w:rsid w:val="0097056F"/>
    <w:rsid w:val="0097329A"/>
    <w:rsid w:val="00994F53"/>
    <w:rsid w:val="009A6BC3"/>
    <w:rsid w:val="009B2F20"/>
    <w:rsid w:val="009B609A"/>
    <w:rsid w:val="009B64B1"/>
    <w:rsid w:val="00A142B2"/>
    <w:rsid w:val="00A228EC"/>
    <w:rsid w:val="00A66DC3"/>
    <w:rsid w:val="00AE2DEC"/>
    <w:rsid w:val="00B32A4E"/>
    <w:rsid w:val="00B41ACD"/>
    <w:rsid w:val="00B55925"/>
    <w:rsid w:val="00C105E4"/>
    <w:rsid w:val="00C35D4B"/>
    <w:rsid w:val="00C421A1"/>
    <w:rsid w:val="00C70FC0"/>
    <w:rsid w:val="00CA6740"/>
    <w:rsid w:val="00CB512B"/>
    <w:rsid w:val="00CB537F"/>
    <w:rsid w:val="00CC4559"/>
    <w:rsid w:val="00CE4E08"/>
    <w:rsid w:val="00D11CF4"/>
    <w:rsid w:val="00D12C78"/>
    <w:rsid w:val="00D14A5D"/>
    <w:rsid w:val="00D84F7C"/>
    <w:rsid w:val="00D869B0"/>
    <w:rsid w:val="00DC233D"/>
    <w:rsid w:val="00DC49D2"/>
    <w:rsid w:val="00EE500C"/>
    <w:rsid w:val="00EF67C7"/>
    <w:rsid w:val="00F12266"/>
    <w:rsid w:val="00F23B7F"/>
    <w:rsid w:val="00F94EE1"/>
    <w:rsid w:val="00FB7AD3"/>
    <w:rsid w:val="00FB7DD2"/>
    <w:rsid w:val="00FD4B2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11CE8"/>
  <w15:docId w15:val="{4FA3856D-BD21-4D1E-B64A-0B930506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F53"/>
  </w:style>
  <w:style w:type="paragraph" w:styleId="1">
    <w:name w:val="heading 1"/>
    <w:basedOn w:val="a"/>
    <w:next w:val="a"/>
    <w:link w:val="10"/>
    <w:uiPriority w:val="9"/>
    <w:qFormat/>
    <w:rsid w:val="00994F5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F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94F5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9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99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D1282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F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4F53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94F5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94F53"/>
    <w:rPr>
      <w:rFonts w:asciiTheme="majorHAnsi" w:eastAsiaTheme="majorEastAsia" w:hAnsiTheme="majorHAnsi" w:cstheme="majorBidi"/>
      <w:color w:val="D1282E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94F5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rsid w:val="00994F53"/>
    <w:rPr>
      <w:rFonts w:asciiTheme="majorHAnsi" w:eastAsiaTheme="majorEastAsia" w:hAnsiTheme="majorHAnsi" w:cstheme="majorBidi"/>
      <w:color w:val="D1282E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4F53"/>
    <w:rPr>
      <w:rFonts w:asciiTheme="majorHAnsi" w:eastAsiaTheme="majorEastAsia" w:hAnsiTheme="majorHAnsi" w:cstheme="majorBidi"/>
      <w:i/>
      <w:iCs/>
      <w:color w:val="D1282E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994F53"/>
    <w:rPr>
      <w:rFonts w:asciiTheme="majorHAnsi" w:eastAsiaTheme="majorEastAsia" w:hAnsiTheme="majorHAnsi" w:cstheme="majorBidi"/>
      <w:i/>
      <w:iCs/>
      <w:color w:val="3D3D3D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994F53"/>
    <w:rPr>
      <w:rFonts w:asciiTheme="majorHAnsi" w:eastAsiaTheme="majorEastAsia" w:hAnsiTheme="majorHAnsi" w:cstheme="majorBidi"/>
      <w:b/>
      <w:bCs/>
      <w:color w:val="D1282E" w:themeColor="text2"/>
    </w:rPr>
  </w:style>
  <w:style w:type="character" w:customStyle="1" w:styleId="90">
    <w:name w:val="标题 9 字符"/>
    <w:basedOn w:val="a0"/>
    <w:link w:val="9"/>
    <w:uiPriority w:val="9"/>
    <w:semiHidden/>
    <w:rsid w:val="00994F53"/>
    <w:rPr>
      <w:rFonts w:asciiTheme="majorHAnsi" w:eastAsiaTheme="majorEastAsia" w:hAnsiTheme="majorHAnsi" w:cstheme="majorBidi"/>
      <w:b/>
      <w:bCs/>
      <w:i/>
      <w:iCs/>
      <w:color w:val="D1282E" w:themeColor="text2"/>
    </w:rPr>
  </w:style>
  <w:style w:type="paragraph" w:styleId="a3">
    <w:name w:val="caption"/>
    <w:basedOn w:val="a"/>
    <w:next w:val="a"/>
    <w:uiPriority w:val="35"/>
    <w:unhideWhenUsed/>
    <w:qFormat/>
    <w:rsid w:val="00994F5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9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994F53"/>
    <w:rPr>
      <w:rFonts w:asciiTheme="majorHAnsi" w:eastAsiaTheme="majorEastAsia" w:hAnsiTheme="majorHAnsi" w:cstheme="majorBidi"/>
      <w:color w:val="7A7A7A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4F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994F5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94F53"/>
    <w:rPr>
      <w:b/>
      <w:bCs/>
    </w:rPr>
  </w:style>
  <w:style w:type="character" w:styleId="a9">
    <w:name w:val="Emphasis"/>
    <w:basedOn w:val="a0"/>
    <w:uiPriority w:val="20"/>
    <w:qFormat/>
    <w:rsid w:val="00994F53"/>
    <w:rPr>
      <w:i/>
      <w:iCs/>
    </w:rPr>
  </w:style>
  <w:style w:type="paragraph" w:styleId="aa">
    <w:name w:val="No Spacing"/>
    <w:link w:val="ab"/>
    <w:uiPriority w:val="1"/>
    <w:qFormat/>
    <w:rsid w:val="00994F5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</w:style>
  <w:style w:type="paragraph" w:styleId="ac">
    <w:name w:val="List Paragraph"/>
    <w:basedOn w:val="a"/>
    <w:uiPriority w:val="34"/>
    <w:qFormat/>
    <w:rsid w:val="0007374A"/>
    <w:pPr>
      <w:ind w:firstLineChars="200" w:firstLine="420"/>
    </w:pPr>
  </w:style>
  <w:style w:type="paragraph" w:styleId="ad">
    <w:name w:val="Quote"/>
    <w:basedOn w:val="a"/>
    <w:next w:val="a"/>
    <w:link w:val="ae"/>
    <w:uiPriority w:val="29"/>
    <w:qFormat/>
    <w:rsid w:val="00994F5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94F5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94F53"/>
    <w:pPr>
      <w:pBdr>
        <w:left w:val="single" w:sz="18" w:space="12" w:color="7A7A7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994F53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994F53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94F5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994F53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994F53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994F53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4F53"/>
    <w:pPr>
      <w:outlineLvl w:val="9"/>
    </w:p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 字符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styleId="af8">
    <w:name w:val="Placeholder Text"/>
    <w:basedOn w:val="a0"/>
    <w:uiPriority w:val="99"/>
    <w:rPr>
      <w:color w:val="808080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a">
    <w:name w:val="页眉 字符"/>
    <w:basedOn w:val="a0"/>
    <w:link w:val="af9"/>
    <w:uiPriority w:val="99"/>
    <w:rPr>
      <w:lang w:eastAsia="ja-JP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页脚 字符"/>
    <w:basedOn w:val="a0"/>
    <w:link w:val="afb"/>
    <w:uiPriority w:val="99"/>
  </w:style>
  <w:style w:type="character" w:styleId="afd">
    <w:name w:val="Hyperlink"/>
    <w:basedOn w:val="a0"/>
    <w:uiPriority w:val="99"/>
    <w:unhideWhenUsed/>
    <w:rsid w:val="004E33F2"/>
    <w:rPr>
      <w:color w:val="CC9900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4E33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xpertsOfTurtle/TurtleboneParent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renchang\AppData\Roaming\Microsoft\Templates\&#25253;&#21578;&#65288;&#22522;&#26412;&#35774;&#35745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102</TotalTime>
  <Pages>7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fengrenchang</dc:creator>
  <cp:keywords/>
  <cp:lastModifiedBy>fengrenchang86 Feng</cp:lastModifiedBy>
  <cp:revision>57</cp:revision>
  <dcterms:created xsi:type="dcterms:W3CDTF">2017-12-11T13:02:00Z</dcterms:created>
  <dcterms:modified xsi:type="dcterms:W3CDTF">2017-12-14T15:08:00Z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